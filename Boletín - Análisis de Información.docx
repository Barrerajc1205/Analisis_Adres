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Página de tabla de diseño 1"/>
      </w:tblPr>
      <w:tblGrid>
        <w:gridCol w:w="403"/>
        <w:gridCol w:w="6686"/>
        <w:gridCol w:w="426"/>
        <w:gridCol w:w="65"/>
        <w:gridCol w:w="3517"/>
        <w:gridCol w:w="62"/>
      </w:tblGrid>
      <w:tr w:rsidR="005F0002" w:rsidRPr="00616EA8" w14:paraId="2391133A" w14:textId="77777777" w:rsidTr="00E83EF9">
        <w:trPr>
          <w:gridAfter w:val="1"/>
          <w:wAfter w:w="28" w:type="pct"/>
          <w:trHeight w:val="1766"/>
        </w:trPr>
        <w:tc>
          <w:tcPr>
            <w:tcW w:w="180" w:type="pct"/>
          </w:tcPr>
          <w:p w14:paraId="3D7589EA" w14:textId="77777777" w:rsidR="0047779F" w:rsidRPr="00616EA8" w:rsidRDefault="0047779F" w:rsidP="00C03D04"/>
        </w:tc>
        <w:tc>
          <w:tcPr>
            <w:tcW w:w="3187" w:type="pct"/>
            <w:gridSpan w:val="2"/>
            <w:shd w:val="clear" w:color="auto" w:fill="1B74BC" w:themeFill="accent1"/>
          </w:tcPr>
          <w:p w14:paraId="5E39BD27" w14:textId="77777777" w:rsidR="0047779F" w:rsidRDefault="005F0002" w:rsidP="005F0002">
            <w:pPr>
              <w:pStyle w:val="Ttulo"/>
            </w:pPr>
            <w:r>
              <w:t>Análisis de Información</w:t>
            </w:r>
          </w:p>
          <w:p w14:paraId="55E19376" w14:textId="1BB3A2F9" w:rsidR="00E83EF9" w:rsidRPr="00E83EF9" w:rsidRDefault="00E83EF9" w:rsidP="00E83EF9">
            <w:r w:rsidRPr="00E83EF9">
              <w:rPr>
                <w:color w:val="FFFFFF" w:themeColor="background1"/>
                <w:sz w:val="32"/>
                <w:szCs w:val="36"/>
              </w:rPr>
              <w:t>Juan Carlos Barrera Castiblanco</w:t>
            </w:r>
          </w:p>
        </w:tc>
        <w:tc>
          <w:tcPr>
            <w:tcW w:w="1605" w:type="pct"/>
            <w:gridSpan w:val="2"/>
          </w:tcPr>
          <w:p w14:paraId="49E2F9AC" w14:textId="06C8B6D0" w:rsidR="0047779F" w:rsidRPr="007E6061" w:rsidRDefault="005F0002" w:rsidP="00B004AA">
            <w:pPr>
              <w:pStyle w:val="Fecha"/>
              <w:rPr>
                <w:rFonts w:ascii="Arial" w:hAnsi="Arial" w:cs="Arial"/>
              </w:rPr>
            </w:pPr>
            <w:r w:rsidRPr="007E6061">
              <w:rPr>
                <w:rFonts w:ascii="Arial" w:hAnsi="Arial" w:cs="Arial"/>
              </w:rPr>
              <w:t>28 de febrero de 2024</w:t>
            </w:r>
          </w:p>
        </w:tc>
      </w:tr>
      <w:tr w:rsidR="0047779F" w:rsidRPr="00616EA8" w14:paraId="57B5FD1A" w14:textId="77777777" w:rsidTr="00E83EF9">
        <w:trPr>
          <w:gridAfter w:val="1"/>
          <w:wAfter w:w="28" w:type="pct"/>
          <w:trHeight w:val="1854"/>
        </w:trPr>
        <w:tc>
          <w:tcPr>
            <w:tcW w:w="4972" w:type="pct"/>
            <w:gridSpan w:val="5"/>
          </w:tcPr>
          <w:p w14:paraId="0CC79393" w14:textId="77777777" w:rsidR="0047779F" w:rsidRDefault="0047779F" w:rsidP="00C03D04"/>
          <w:p w14:paraId="62867854" w14:textId="77777777" w:rsidR="005F0002" w:rsidRPr="005F0002" w:rsidRDefault="005F0002" w:rsidP="005F000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40"/>
                <w:szCs w:val="40"/>
              </w:rPr>
            </w:pPr>
            <w:hyperlink r:id="rId10" w:history="1">
              <w:r w:rsidRPr="007E6061">
                <w:rPr>
                  <w:rStyle w:val="Hipervnculo"/>
                  <w:rFonts w:ascii="Arial" w:hAnsi="Arial" w:cs="Arial"/>
                  <w:color w:val="000000" w:themeColor="text1"/>
                  <w:sz w:val="40"/>
                  <w:szCs w:val="40"/>
                  <w:highlight w:val="lightGray"/>
                </w:rPr>
                <w:t>https://github.com/Barrerajc1205/Analisis_Adres.git</w:t>
              </w:r>
            </w:hyperlink>
          </w:p>
          <w:p w14:paraId="29D98509" w14:textId="77777777" w:rsidR="005F0002" w:rsidRDefault="005F0002" w:rsidP="00C03D04"/>
          <w:p w14:paraId="0F9B6673" w14:textId="04FA4841" w:rsidR="005F0002" w:rsidRPr="005F0002" w:rsidRDefault="005F0002" w:rsidP="005F0002">
            <w:pPr>
              <w:tabs>
                <w:tab w:val="left" w:pos="3390"/>
              </w:tabs>
            </w:pPr>
          </w:p>
        </w:tc>
      </w:tr>
      <w:tr w:rsidR="00616EA8" w:rsidRPr="00616EA8" w14:paraId="6BA38E20" w14:textId="77777777" w:rsidTr="00E83EF9">
        <w:trPr>
          <w:gridAfter w:val="1"/>
          <w:wAfter w:w="28" w:type="pct"/>
          <w:trHeight w:val="759"/>
        </w:trPr>
        <w:tc>
          <w:tcPr>
            <w:tcW w:w="4972" w:type="pct"/>
            <w:gridSpan w:val="5"/>
          </w:tcPr>
          <w:p w14:paraId="7BBBB88A" w14:textId="4EA1ED97" w:rsidR="00616EA8" w:rsidRPr="001D4027" w:rsidRDefault="00E83EF9" w:rsidP="00844B11">
            <w:pPr>
              <w:pStyle w:val="Ttulo1"/>
              <w:rPr>
                <w:rFonts w:ascii="Arial" w:hAnsi="Arial" w:cs="Arial"/>
                <w:sz w:val="44"/>
                <w:szCs w:val="4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 xml:space="preserve">ANALISIS DE DATOS BASE </w:t>
            </w: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MUnicipios</w:t>
            </w:r>
          </w:p>
        </w:tc>
      </w:tr>
      <w:tr w:rsidR="005F0002" w:rsidRPr="00616EA8" w14:paraId="0A51970A" w14:textId="77777777" w:rsidTr="00E83EF9">
        <w:trPr>
          <w:trHeight w:val="4896"/>
        </w:trPr>
        <w:tc>
          <w:tcPr>
            <w:tcW w:w="3176" w:type="pct"/>
            <w:gridSpan w:val="2"/>
            <w:tcMar>
              <w:right w:w="216" w:type="dxa"/>
            </w:tcMar>
          </w:tcPr>
          <w:p w14:paraId="23BC3899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002">
              <w:rPr>
                <w:noProof/>
                <w:lang w:bidi="es-ES"/>
              </w:rPr>
              <w:drawing>
                <wp:inline distT="0" distB="0" distL="0" distR="0" wp14:anchorId="378C54EB" wp14:editId="562CD149">
                  <wp:extent cx="4188484" cy="3646805"/>
                  <wp:effectExtent l="152400" t="114300" r="154940" b="163195"/>
                  <wp:docPr id="6433347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34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99" cy="36644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12E1646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492F9C" w14:textId="77777777" w:rsid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EF9">
              <w:drawing>
                <wp:inline distT="0" distB="0" distL="0" distR="0" wp14:anchorId="528DBBEA" wp14:editId="1574A6F9">
                  <wp:extent cx="4222990" cy="1561878"/>
                  <wp:effectExtent l="152400" t="114300" r="139700" b="153035"/>
                  <wp:docPr id="2139353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3531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81" cy="15643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82E68F9" w14:textId="1453C935" w:rsidR="005F0002" w:rsidRPr="005F0002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25468D" wp14:editId="2F020481">
                      <wp:simplePos x="0" y="0"/>
                      <wp:positionH relativeFrom="column">
                        <wp:posOffset>-12640</wp:posOffset>
                      </wp:positionH>
                      <wp:positionV relativeFrom="paragraph">
                        <wp:posOffset>147584</wp:posOffset>
                      </wp:positionV>
                      <wp:extent cx="4418701" cy="828135"/>
                      <wp:effectExtent l="0" t="0" r="1270" b="0"/>
                      <wp:wrapNone/>
                      <wp:docPr id="1645648974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418701" cy="82813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4A4D8" w14:textId="52689373" w:rsidR="00E83EF9" w:rsidRPr="00E83EF9" w:rsidRDefault="00E83EF9" w:rsidP="00E83EF9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 realizo el cálculo de la Media y la Mediana en la</w:t>
                                  </w: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variable </w:t>
                                  </w: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Población y el cálculo del promedio de km2 por cada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región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25468D" id="Forma libre 11" o:spid="_x0000_s1026" style="position:absolute;left:0;text-align:left;margin-left:-1pt;margin-top:11.6pt;width:347.95pt;height:6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3693485,0;0,0;0,827780;4417889,827780;4417889,237929;3693485,0" o:connectangles="0,0,0,0,0,0" textboxrect="0,0,5441,2332"/>
                      <v:textbox inset="0,6.99997mm,0,0">
                        <w:txbxContent>
                          <w:p w14:paraId="0EF4A4D8" w14:textId="52689373" w:rsidR="00E83EF9" w:rsidRPr="00E83EF9" w:rsidRDefault="00E83EF9" w:rsidP="00E83EF9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>Se realizo el cálculo de la Media y la Mediana en la</w:t>
                            </w: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 xml:space="preserve"> variable </w:t>
                            </w: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>Población y el cálculo del promedio de km2 por cada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región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220" w:type="pct"/>
            <w:gridSpan w:val="2"/>
            <w:tcMar>
              <w:right w:w="216" w:type="dxa"/>
            </w:tcMar>
          </w:tcPr>
          <w:p w14:paraId="61A10D8B" w14:textId="77777777" w:rsidR="00616EA8" w:rsidRDefault="00616EA8" w:rsidP="00C03D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EAD3F" w14:textId="391677EC" w:rsidR="005F0002" w:rsidRPr="005F0002" w:rsidRDefault="005F0002" w:rsidP="00C03D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pct"/>
            <w:gridSpan w:val="2"/>
            <w:shd w:val="clear" w:color="auto" w:fill="009DD9" w:themeFill="accent2"/>
            <w:tcMar>
              <w:left w:w="216" w:type="dxa"/>
              <w:right w:w="216" w:type="dxa"/>
            </w:tcMar>
          </w:tcPr>
          <w:p w14:paraId="13CBE437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C584A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realiza análisis de datos con la herramienta looker Studio mediante la creación de un Dashboard </w:t>
            </w:r>
          </w:p>
          <w:p w14:paraId="76A122D7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EC29A54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E83EF9">
              <w:rPr>
                <w:sz w:val="24"/>
                <w:szCs w:val="24"/>
              </w:rPr>
              <w:drawing>
                <wp:inline distT="0" distB="0" distL="0" distR="0" wp14:anchorId="7AD7289E" wp14:editId="2B3E2F29">
                  <wp:extent cx="1962150" cy="350722"/>
                  <wp:effectExtent l="0" t="0" r="0" b="0"/>
                  <wp:docPr id="82549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967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70" cy="35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744AF" w14:textId="77777777" w:rsidR="00E83EF9" w:rsidRPr="00E83EF9" w:rsidRDefault="00E83EF9" w:rsidP="00E83EF9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E02C1F1" w14:textId="77777777" w:rsidR="00E83EF9" w:rsidRPr="00E83EF9" w:rsidRDefault="00E83EF9" w:rsidP="00E83EF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https://lookerstudio.google.com</w:t>
              </w:r>
              <w:r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/</w:t>
              </w:r>
              <w:r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r</w:t>
              </w:r>
              <w:r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e</w:t>
              </w:r>
              <w:r w:rsidRPr="00E83EF9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</w:rPr>
                <w:t>porting/cc3e4ac6-b0ee-4691-b361-de90b8b8c2c4/page/p_0zg5sycyed</w:t>
              </w:r>
            </w:hyperlink>
          </w:p>
          <w:p w14:paraId="774A1A35" w14:textId="77777777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D50FE" w14:textId="78FCC2D8" w:rsidR="00E83EF9" w:rsidRPr="00E83EF9" w:rsidRDefault="00E83EF9" w:rsidP="00E83E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>Se identificaron 1.118 municipios agrupados en 6 grandes regiones, en las cuales se encuentran distribuida una población total de 49.298.913 personas, con un cubrimiento de 1.139.828 Km2 .</w:t>
            </w:r>
          </w:p>
          <w:p w14:paraId="730E6550" w14:textId="360287A1" w:rsidR="00616EA8" w:rsidRPr="00E83EF9" w:rsidRDefault="00E83EF9" w:rsidP="00E83EF9">
            <w:pPr>
              <w:jc w:val="both"/>
              <w:rPr>
                <w:sz w:val="24"/>
                <w:szCs w:val="24"/>
              </w:rPr>
            </w:pPr>
            <w:r w:rsidRPr="00E83EF9">
              <w:rPr>
                <w:rFonts w:ascii="Arial" w:hAnsi="Arial" w:cs="Arial"/>
                <w:sz w:val="24"/>
                <w:szCs w:val="24"/>
              </w:rPr>
              <w:t xml:space="preserve">Este Dashboard permite la aplicación de filtro para ir navegando al interior de los datos, para ir de lo </w:t>
            </w:r>
            <w:r w:rsidRPr="00E83EF9">
              <w:rPr>
                <w:rFonts w:ascii="Arial" w:hAnsi="Arial" w:cs="Arial"/>
                <w:sz w:val="24"/>
                <w:szCs w:val="24"/>
              </w:rPr>
              <w:t>más</w:t>
            </w:r>
            <w:r w:rsidRPr="00E83EF9">
              <w:rPr>
                <w:rFonts w:ascii="Arial" w:hAnsi="Arial" w:cs="Arial"/>
                <w:sz w:val="24"/>
                <w:szCs w:val="24"/>
              </w:rPr>
              <w:t xml:space="preserve"> general a lo más específico.</w:t>
            </w:r>
          </w:p>
        </w:tc>
      </w:tr>
      <w:tr w:rsidR="005F0002" w:rsidRPr="00616EA8" w14:paraId="1BD40DF7" w14:textId="77777777" w:rsidTr="00E83EF9">
        <w:trPr>
          <w:gridAfter w:val="1"/>
          <w:wAfter w:w="28" w:type="pct"/>
          <w:trHeight w:val="4464"/>
        </w:trPr>
        <w:tc>
          <w:tcPr>
            <w:tcW w:w="3367" w:type="pct"/>
            <w:gridSpan w:val="3"/>
          </w:tcPr>
          <w:p w14:paraId="64F93891" w14:textId="77777777" w:rsidR="00616EA8" w:rsidRDefault="00616EA8" w:rsidP="008C24B3">
            <w:pPr>
              <w:pStyle w:val="Sinespaciado"/>
              <w:rPr>
                <w:color w:val="57585B"/>
                <w:sz w:val="20"/>
                <w:szCs w:val="20"/>
              </w:rPr>
            </w:pPr>
          </w:p>
          <w:p w14:paraId="195E8AB1" w14:textId="77777777" w:rsidR="00E83EF9" w:rsidRPr="00E83EF9" w:rsidRDefault="00E83EF9" w:rsidP="00E83EF9"/>
          <w:p w14:paraId="79333BFF" w14:textId="77777777" w:rsidR="00E83EF9" w:rsidRPr="00E83EF9" w:rsidRDefault="00E83EF9" w:rsidP="00E83EF9"/>
          <w:p w14:paraId="0F419713" w14:textId="012714C7" w:rsidR="00E83EF9" w:rsidRPr="001D4027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caps/>
                <w:sz w:val="32"/>
                <w:szCs w:val="32"/>
              </w:rPr>
              <w:t>ANALISIS DE DATOS BASE PRESTADORES</w:t>
            </w:r>
          </w:p>
          <w:p w14:paraId="771C208A" w14:textId="7AB1158D" w:rsidR="007E6061" w:rsidRPr="001D4027" w:rsidRDefault="001D4027" w:rsidP="001D4027">
            <w:pPr>
              <w:pStyle w:val="Informacindecontacto"/>
              <w:rPr>
                <w:color w:val="FFFFFF" w:themeColor="background1"/>
              </w:rPr>
            </w:pPr>
            <w:r w:rsidRPr="002D4C18">
              <w:drawing>
                <wp:anchor distT="0" distB="0" distL="114300" distR="114300" simplePos="0" relativeHeight="251663360" behindDoc="0" locked="0" layoutInCell="1" allowOverlap="1" wp14:anchorId="54A27712" wp14:editId="32117AD1">
                  <wp:simplePos x="0" y="0"/>
                  <wp:positionH relativeFrom="column">
                    <wp:posOffset>-29965</wp:posOffset>
                  </wp:positionH>
                  <wp:positionV relativeFrom="paragraph">
                    <wp:posOffset>2185311</wp:posOffset>
                  </wp:positionV>
                  <wp:extent cx="4577118" cy="1086929"/>
                  <wp:effectExtent l="133350" t="114300" r="128270" b="170815"/>
                  <wp:wrapNone/>
                  <wp:docPr id="6327351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51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118" cy="10869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3EF9">
              <w:drawing>
                <wp:anchor distT="0" distB="0" distL="114300" distR="114300" simplePos="0" relativeHeight="251659264" behindDoc="0" locked="0" layoutInCell="1" allowOverlap="1" wp14:anchorId="422051DA" wp14:editId="1A56CE1E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452180</wp:posOffset>
                  </wp:positionV>
                  <wp:extent cx="6916157" cy="1483743"/>
                  <wp:effectExtent l="133350" t="114300" r="151765" b="154940"/>
                  <wp:wrapNone/>
                  <wp:docPr id="526495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4952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713" cy="14864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E83EF9" w:rsidRPr="00E83EF9">
                <w:rPr>
                  <w:rStyle w:val="Hipervnculo"/>
                  <w:rFonts w:ascii="Arial" w:hAnsi="Arial" w:cs="Arial"/>
                  <w:color w:val="FFFFFF" w:themeColor="background1"/>
                  <w:szCs w:val="24"/>
                </w:rPr>
                <w:t>https://lookerstudio.google.com/reporting/cc3e4ac6-b0ee-4691-b361-de90b8b8c2c4/page/p_0zg5sycyed</w:t>
              </w:r>
            </w:hyperlink>
          </w:p>
        </w:tc>
        <w:tc>
          <w:tcPr>
            <w:tcW w:w="1605" w:type="pct"/>
            <w:gridSpan w:val="2"/>
            <w:shd w:val="clear" w:color="auto" w:fill="009DD9" w:themeFill="accent2"/>
          </w:tcPr>
          <w:p w14:paraId="0EB6363C" w14:textId="1B144023" w:rsidR="00E83EF9" w:rsidRDefault="00E83EF9" w:rsidP="00C03D04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050F37" wp14:editId="1AD992AD">
                      <wp:simplePos x="0" y="0"/>
                      <wp:positionH relativeFrom="column">
                        <wp:posOffset>416608</wp:posOffset>
                      </wp:positionH>
                      <wp:positionV relativeFrom="paragraph">
                        <wp:posOffset>100522</wp:posOffset>
                      </wp:positionV>
                      <wp:extent cx="1459697" cy="1345720"/>
                      <wp:effectExtent l="0" t="0" r="7620" b="6985"/>
                      <wp:wrapNone/>
                      <wp:docPr id="9" name="Grupo 9" descr="Texto de cita y gráfico circul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697" cy="1345720"/>
                                <a:chOff x="0" y="0"/>
                                <a:chExt cx="2068195" cy="2081530"/>
                              </a:xfrm>
                            </wpg:grpSpPr>
                            <wps:wsp>
                              <wps:cNvPr id="11" name="Forma libre 21" descr="Énfasis circular de cit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68195" cy="2081530"/>
                                </a:xfrm>
                                <a:custGeom>
                                  <a:avLst/>
                                  <a:gdLst>
                                    <a:gd name="T0" fmla="*/ 1634 w 3570"/>
                                    <a:gd name="T1" fmla="*/ 6 h 3570"/>
                                    <a:gd name="T2" fmla="*/ 1416 w 3570"/>
                                    <a:gd name="T3" fmla="*/ 38 h 3570"/>
                                    <a:gd name="T4" fmla="*/ 1207 w 3570"/>
                                    <a:gd name="T5" fmla="*/ 95 h 3570"/>
                                    <a:gd name="T6" fmla="*/ 1009 w 3570"/>
                                    <a:gd name="T7" fmla="*/ 176 h 3570"/>
                                    <a:gd name="T8" fmla="*/ 823 w 3570"/>
                                    <a:gd name="T9" fmla="*/ 280 h 3570"/>
                                    <a:gd name="T10" fmla="*/ 652 w 3570"/>
                                    <a:gd name="T11" fmla="*/ 404 h 3570"/>
                                    <a:gd name="T12" fmla="*/ 498 w 3570"/>
                                    <a:gd name="T13" fmla="*/ 547 h 3570"/>
                                    <a:gd name="T14" fmla="*/ 361 w 3570"/>
                                    <a:gd name="T15" fmla="*/ 708 h 3570"/>
                                    <a:gd name="T16" fmla="*/ 243 w 3570"/>
                                    <a:gd name="T17" fmla="*/ 884 h 3570"/>
                                    <a:gd name="T18" fmla="*/ 147 w 3570"/>
                                    <a:gd name="T19" fmla="*/ 1073 h 3570"/>
                                    <a:gd name="T20" fmla="*/ 73 w 3570"/>
                                    <a:gd name="T21" fmla="*/ 1275 h 3570"/>
                                    <a:gd name="T22" fmla="*/ 24 w 3570"/>
                                    <a:gd name="T23" fmla="*/ 1488 h 3570"/>
                                    <a:gd name="T24" fmla="*/ 1 w 3570"/>
                                    <a:gd name="T25" fmla="*/ 1709 h 3570"/>
                                    <a:gd name="T26" fmla="*/ 6 w 3570"/>
                                    <a:gd name="T27" fmla="*/ 1935 h 3570"/>
                                    <a:gd name="T28" fmla="*/ 38 w 3570"/>
                                    <a:gd name="T29" fmla="*/ 2153 h 3570"/>
                                    <a:gd name="T30" fmla="*/ 95 w 3570"/>
                                    <a:gd name="T31" fmla="*/ 2362 h 3570"/>
                                    <a:gd name="T32" fmla="*/ 176 w 3570"/>
                                    <a:gd name="T33" fmla="*/ 2560 h 3570"/>
                                    <a:gd name="T34" fmla="*/ 280 w 3570"/>
                                    <a:gd name="T35" fmla="*/ 2746 h 3570"/>
                                    <a:gd name="T36" fmla="*/ 404 w 3570"/>
                                    <a:gd name="T37" fmla="*/ 2917 h 3570"/>
                                    <a:gd name="T38" fmla="*/ 547 w 3570"/>
                                    <a:gd name="T39" fmla="*/ 3071 h 3570"/>
                                    <a:gd name="T40" fmla="*/ 708 w 3570"/>
                                    <a:gd name="T41" fmla="*/ 3208 h 3570"/>
                                    <a:gd name="T42" fmla="*/ 884 w 3570"/>
                                    <a:gd name="T43" fmla="*/ 3326 h 3570"/>
                                    <a:gd name="T44" fmla="*/ 1073 w 3570"/>
                                    <a:gd name="T45" fmla="*/ 3422 h 3570"/>
                                    <a:gd name="T46" fmla="*/ 1275 w 3570"/>
                                    <a:gd name="T47" fmla="*/ 3496 h 3570"/>
                                    <a:gd name="T48" fmla="*/ 1488 w 3570"/>
                                    <a:gd name="T49" fmla="*/ 3545 h 3570"/>
                                    <a:gd name="T50" fmla="*/ 1709 w 3570"/>
                                    <a:gd name="T51" fmla="*/ 3568 h 3570"/>
                                    <a:gd name="T52" fmla="*/ 1935 w 3570"/>
                                    <a:gd name="T53" fmla="*/ 3563 h 3570"/>
                                    <a:gd name="T54" fmla="*/ 2153 w 3570"/>
                                    <a:gd name="T55" fmla="*/ 3531 h 3570"/>
                                    <a:gd name="T56" fmla="*/ 2362 w 3570"/>
                                    <a:gd name="T57" fmla="*/ 3474 h 3570"/>
                                    <a:gd name="T58" fmla="*/ 2560 w 3570"/>
                                    <a:gd name="T59" fmla="*/ 3393 h 3570"/>
                                    <a:gd name="T60" fmla="*/ 2746 w 3570"/>
                                    <a:gd name="T61" fmla="*/ 3289 h 3570"/>
                                    <a:gd name="T62" fmla="*/ 2917 w 3570"/>
                                    <a:gd name="T63" fmla="*/ 3165 h 3570"/>
                                    <a:gd name="T64" fmla="*/ 3071 w 3570"/>
                                    <a:gd name="T65" fmla="*/ 3022 h 3570"/>
                                    <a:gd name="T66" fmla="*/ 3208 w 3570"/>
                                    <a:gd name="T67" fmla="*/ 2861 h 3570"/>
                                    <a:gd name="T68" fmla="*/ 3326 w 3570"/>
                                    <a:gd name="T69" fmla="*/ 2685 h 3570"/>
                                    <a:gd name="T70" fmla="*/ 3422 w 3570"/>
                                    <a:gd name="T71" fmla="*/ 2496 h 3570"/>
                                    <a:gd name="T72" fmla="*/ 3496 w 3570"/>
                                    <a:gd name="T73" fmla="*/ 2294 h 3570"/>
                                    <a:gd name="T74" fmla="*/ 3545 w 3570"/>
                                    <a:gd name="T75" fmla="*/ 2081 h 3570"/>
                                    <a:gd name="T76" fmla="*/ 3568 w 3570"/>
                                    <a:gd name="T77" fmla="*/ 1860 h 3570"/>
                                    <a:gd name="T78" fmla="*/ 3563 w 3570"/>
                                    <a:gd name="T79" fmla="*/ 1634 h 3570"/>
                                    <a:gd name="T80" fmla="*/ 3531 w 3570"/>
                                    <a:gd name="T81" fmla="*/ 1416 h 3570"/>
                                    <a:gd name="T82" fmla="*/ 3474 w 3570"/>
                                    <a:gd name="T83" fmla="*/ 1207 h 3570"/>
                                    <a:gd name="T84" fmla="*/ 3393 w 3570"/>
                                    <a:gd name="T85" fmla="*/ 1009 h 3570"/>
                                    <a:gd name="T86" fmla="*/ 3289 w 3570"/>
                                    <a:gd name="T87" fmla="*/ 823 h 3570"/>
                                    <a:gd name="T88" fmla="*/ 3165 w 3570"/>
                                    <a:gd name="T89" fmla="*/ 652 h 3570"/>
                                    <a:gd name="T90" fmla="*/ 3022 w 3570"/>
                                    <a:gd name="T91" fmla="*/ 498 h 3570"/>
                                    <a:gd name="T92" fmla="*/ 2861 w 3570"/>
                                    <a:gd name="T93" fmla="*/ 361 h 3570"/>
                                    <a:gd name="T94" fmla="*/ 2685 w 3570"/>
                                    <a:gd name="T95" fmla="*/ 243 h 3570"/>
                                    <a:gd name="T96" fmla="*/ 2496 w 3570"/>
                                    <a:gd name="T97" fmla="*/ 147 h 3570"/>
                                    <a:gd name="T98" fmla="*/ 2294 w 3570"/>
                                    <a:gd name="T99" fmla="*/ 73 h 3570"/>
                                    <a:gd name="T100" fmla="*/ 2081 w 3570"/>
                                    <a:gd name="T101" fmla="*/ 24 h 3570"/>
                                    <a:gd name="T102" fmla="*/ 1860 w 3570"/>
                                    <a:gd name="T103" fmla="*/ 1 h 3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570" h="3570">
                                      <a:moveTo>
                                        <a:pt x="1785" y="0"/>
                                      </a:moveTo>
                                      <a:lnTo>
                                        <a:pt x="1709" y="1"/>
                                      </a:lnTo>
                                      <a:lnTo>
                                        <a:pt x="1634" y="6"/>
                                      </a:lnTo>
                                      <a:lnTo>
                                        <a:pt x="1561" y="13"/>
                                      </a:lnTo>
                                      <a:lnTo>
                                        <a:pt x="1488" y="24"/>
                                      </a:lnTo>
                                      <a:lnTo>
                                        <a:pt x="1416" y="38"/>
                                      </a:lnTo>
                                      <a:lnTo>
                                        <a:pt x="1345" y="54"/>
                                      </a:lnTo>
                                      <a:lnTo>
                                        <a:pt x="1275" y="73"/>
                                      </a:lnTo>
                                      <a:lnTo>
                                        <a:pt x="1207" y="95"/>
                                      </a:lnTo>
                                      <a:lnTo>
                                        <a:pt x="1139" y="120"/>
                                      </a:lnTo>
                                      <a:lnTo>
                                        <a:pt x="1073" y="147"/>
                                      </a:lnTo>
                                      <a:lnTo>
                                        <a:pt x="1009" y="176"/>
                                      </a:lnTo>
                                      <a:lnTo>
                                        <a:pt x="945" y="209"/>
                                      </a:lnTo>
                                      <a:lnTo>
                                        <a:pt x="884" y="243"/>
                                      </a:lnTo>
                                      <a:lnTo>
                                        <a:pt x="823" y="280"/>
                                      </a:lnTo>
                                      <a:lnTo>
                                        <a:pt x="765" y="319"/>
                                      </a:lnTo>
                                      <a:lnTo>
                                        <a:pt x="708" y="361"/>
                                      </a:lnTo>
                                      <a:lnTo>
                                        <a:pt x="652" y="404"/>
                                      </a:lnTo>
                                      <a:lnTo>
                                        <a:pt x="599" y="450"/>
                                      </a:lnTo>
                                      <a:lnTo>
                                        <a:pt x="547" y="498"/>
                                      </a:lnTo>
                                      <a:lnTo>
                                        <a:pt x="498" y="547"/>
                                      </a:lnTo>
                                      <a:lnTo>
                                        <a:pt x="450" y="599"/>
                                      </a:lnTo>
                                      <a:lnTo>
                                        <a:pt x="404" y="652"/>
                                      </a:lnTo>
                                      <a:lnTo>
                                        <a:pt x="361" y="708"/>
                                      </a:lnTo>
                                      <a:lnTo>
                                        <a:pt x="319" y="765"/>
                                      </a:lnTo>
                                      <a:lnTo>
                                        <a:pt x="280" y="823"/>
                                      </a:lnTo>
                                      <a:lnTo>
                                        <a:pt x="243" y="884"/>
                                      </a:lnTo>
                                      <a:lnTo>
                                        <a:pt x="209" y="945"/>
                                      </a:lnTo>
                                      <a:lnTo>
                                        <a:pt x="176" y="1009"/>
                                      </a:lnTo>
                                      <a:lnTo>
                                        <a:pt x="147" y="1073"/>
                                      </a:lnTo>
                                      <a:lnTo>
                                        <a:pt x="120" y="1139"/>
                                      </a:lnTo>
                                      <a:lnTo>
                                        <a:pt x="95" y="1207"/>
                                      </a:lnTo>
                                      <a:lnTo>
                                        <a:pt x="73" y="1275"/>
                                      </a:lnTo>
                                      <a:lnTo>
                                        <a:pt x="54" y="1345"/>
                                      </a:lnTo>
                                      <a:lnTo>
                                        <a:pt x="38" y="1416"/>
                                      </a:lnTo>
                                      <a:lnTo>
                                        <a:pt x="24" y="1488"/>
                                      </a:lnTo>
                                      <a:lnTo>
                                        <a:pt x="13" y="1561"/>
                                      </a:lnTo>
                                      <a:lnTo>
                                        <a:pt x="6" y="1634"/>
                                      </a:lnTo>
                                      <a:lnTo>
                                        <a:pt x="1" y="1709"/>
                                      </a:lnTo>
                                      <a:lnTo>
                                        <a:pt x="0" y="1785"/>
                                      </a:lnTo>
                                      <a:lnTo>
                                        <a:pt x="1" y="1860"/>
                                      </a:lnTo>
                                      <a:lnTo>
                                        <a:pt x="6" y="1935"/>
                                      </a:lnTo>
                                      <a:lnTo>
                                        <a:pt x="13" y="2008"/>
                                      </a:lnTo>
                                      <a:lnTo>
                                        <a:pt x="24" y="2081"/>
                                      </a:lnTo>
                                      <a:lnTo>
                                        <a:pt x="38" y="2153"/>
                                      </a:lnTo>
                                      <a:lnTo>
                                        <a:pt x="54" y="2224"/>
                                      </a:lnTo>
                                      <a:lnTo>
                                        <a:pt x="73" y="2294"/>
                                      </a:lnTo>
                                      <a:lnTo>
                                        <a:pt x="95" y="2362"/>
                                      </a:lnTo>
                                      <a:lnTo>
                                        <a:pt x="120" y="2430"/>
                                      </a:lnTo>
                                      <a:lnTo>
                                        <a:pt x="147" y="2496"/>
                                      </a:lnTo>
                                      <a:lnTo>
                                        <a:pt x="176" y="2560"/>
                                      </a:lnTo>
                                      <a:lnTo>
                                        <a:pt x="209" y="2624"/>
                                      </a:lnTo>
                                      <a:lnTo>
                                        <a:pt x="243" y="2685"/>
                                      </a:lnTo>
                                      <a:lnTo>
                                        <a:pt x="280" y="2746"/>
                                      </a:lnTo>
                                      <a:lnTo>
                                        <a:pt x="319" y="2804"/>
                                      </a:lnTo>
                                      <a:lnTo>
                                        <a:pt x="361" y="2861"/>
                                      </a:lnTo>
                                      <a:lnTo>
                                        <a:pt x="404" y="2917"/>
                                      </a:lnTo>
                                      <a:lnTo>
                                        <a:pt x="450" y="2970"/>
                                      </a:lnTo>
                                      <a:lnTo>
                                        <a:pt x="498" y="3022"/>
                                      </a:lnTo>
                                      <a:lnTo>
                                        <a:pt x="547" y="3071"/>
                                      </a:lnTo>
                                      <a:lnTo>
                                        <a:pt x="599" y="3119"/>
                                      </a:lnTo>
                                      <a:lnTo>
                                        <a:pt x="652" y="3165"/>
                                      </a:lnTo>
                                      <a:lnTo>
                                        <a:pt x="708" y="3208"/>
                                      </a:lnTo>
                                      <a:lnTo>
                                        <a:pt x="765" y="3250"/>
                                      </a:lnTo>
                                      <a:lnTo>
                                        <a:pt x="823" y="3289"/>
                                      </a:lnTo>
                                      <a:lnTo>
                                        <a:pt x="884" y="3326"/>
                                      </a:lnTo>
                                      <a:lnTo>
                                        <a:pt x="945" y="3360"/>
                                      </a:lnTo>
                                      <a:lnTo>
                                        <a:pt x="1009" y="3393"/>
                                      </a:lnTo>
                                      <a:lnTo>
                                        <a:pt x="1073" y="3422"/>
                                      </a:lnTo>
                                      <a:lnTo>
                                        <a:pt x="1139" y="3449"/>
                                      </a:lnTo>
                                      <a:lnTo>
                                        <a:pt x="1207" y="3474"/>
                                      </a:lnTo>
                                      <a:lnTo>
                                        <a:pt x="1275" y="3496"/>
                                      </a:lnTo>
                                      <a:lnTo>
                                        <a:pt x="1345" y="3515"/>
                                      </a:lnTo>
                                      <a:lnTo>
                                        <a:pt x="1416" y="3531"/>
                                      </a:lnTo>
                                      <a:lnTo>
                                        <a:pt x="1488" y="3545"/>
                                      </a:lnTo>
                                      <a:lnTo>
                                        <a:pt x="1561" y="3556"/>
                                      </a:lnTo>
                                      <a:lnTo>
                                        <a:pt x="1634" y="3563"/>
                                      </a:lnTo>
                                      <a:lnTo>
                                        <a:pt x="1709" y="3568"/>
                                      </a:lnTo>
                                      <a:lnTo>
                                        <a:pt x="1785" y="3570"/>
                                      </a:lnTo>
                                      <a:lnTo>
                                        <a:pt x="1860" y="3568"/>
                                      </a:lnTo>
                                      <a:lnTo>
                                        <a:pt x="1935" y="3563"/>
                                      </a:lnTo>
                                      <a:lnTo>
                                        <a:pt x="2008" y="3556"/>
                                      </a:lnTo>
                                      <a:lnTo>
                                        <a:pt x="2081" y="3545"/>
                                      </a:lnTo>
                                      <a:lnTo>
                                        <a:pt x="2153" y="3531"/>
                                      </a:lnTo>
                                      <a:lnTo>
                                        <a:pt x="2224" y="3515"/>
                                      </a:lnTo>
                                      <a:lnTo>
                                        <a:pt x="2294" y="3496"/>
                                      </a:lnTo>
                                      <a:lnTo>
                                        <a:pt x="2362" y="3474"/>
                                      </a:lnTo>
                                      <a:lnTo>
                                        <a:pt x="2430" y="3449"/>
                                      </a:lnTo>
                                      <a:lnTo>
                                        <a:pt x="2496" y="3422"/>
                                      </a:lnTo>
                                      <a:lnTo>
                                        <a:pt x="2560" y="3393"/>
                                      </a:lnTo>
                                      <a:lnTo>
                                        <a:pt x="2624" y="3360"/>
                                      </a:lnTo>
                                      <a:lnTo>
                                        <a:pt x="2685" y="3326"/>
                                      </a:lnTo>
                                      <a:lnTo>
                                        <a:pt x="2746" y="3289"/>
                                      </a:lnTo>
                                      <a:lnTo>
                                        <a:pt x="2804" y="3250"/>
                                      </a:lnTo>
                                      <a:lnTo>
                                        <a:pt x="2861" y="3208"/>
                                      </a:lnTo>
                                      <a:lnTo>
                                        <a:pt x="2917" y="3165"/>
                                      </a:lnTo>
                                      <a:lnTo>
                                        <a:pt x="2970" y="3119"/>
                                      </a:lnTo>
                                      <a:lnTo>
                                        <a:pt x="3022" y="3071"/>
                                      </a:lnTo>
                                      <a:lnTo>
                                        <a:pt x="3071" y="3022"/>
                                      </a:lnTo>
                                      <a:lnTo>
                                        <a:pt x="3119" y="2970"/>
                                      </a:lnTo>
                                      <a:lnTo>
                                        <a:pt x="3165" y="2917"/>
                                      </a:lnTo>
                                      <a:lnTo>
                                        <a:pt x="3208" y="2861"/>
                                      </a:lnTo>
                                      <a:lnTo>
                                        <a:pt x="3250" y="2804"/>
                                      </a:lnTo>
                                      <a:lnTo>
                                        <a:pt x="3289" y="2746"/>
                                      </a:lnTo>
                                      <a:lnTo>
                                        <a:pt x="3326" y="2685"/>
                                      </a:lnTo>
                                      <a:lnTo>
                                        <a:pt x="3360" y="2624"/>
                                      </a:lnTo>
                                      <a:lnTo>
                                        <a:pt x="3393" y="2560"/>
                                      </a:lnTo>
                                      <a:lnTo>
                                        <a:pt x="3422" y="2496"/>
                                      </a:lnTo>
                                      <a:lnTo>
                                        <a:pt x="3449" y="2430"/>
                                      </a:lnTo>
                                      <a:lnTo>
                                        <a:pt x="3474" y="2362"/>
                                      </a:lnTo>
                                      <a:lnTo>
                                        <a:pt x="3496" y="2294"/>
                                      </a:lnTo>
                                      <a:lnTo>
                                        <a:pt x="3515" y="2224"/>
                                      </a:lnTo>
                                      <a:lnTo>
                                        <a:pt x="3531" y="2153"/>
                                      </a:lnTo>
                                      <a:lnTo>
                                        <a:pt x="3545" y="2081"/>
                                      </a:lnTo>
                                      <a:lnTo>
                                        <a:pt x="3556" y="2008"/>
                                      </a:lnTo>
                                      <a:lnTo>
                                        <a:pt x="3563" y="1935"/>
                                      </a:lnTo>
                                      <a:lnTo>
                                        <a:pt x="3568" y="1860"/>
                                      </a:lnTo>
                                      <a:lnTo>
                                        <a:pt x="3570" y="1785"/>
                                      </a:lnTo>
                                      <a:lnTo>
                                        <a:pt x="3568" y="1709"/>
                                      </a:lnTo>
                                      <a:lnTo>
                                        <a:pt x="3563" y="1634"/>
                                      </a:lnTo>
                                      <a:lnTo>
                                        <a:pt x="3556" y="1561"/>
                                      </a:lnTo>
                                      <a:lnTo>
                                        <a:pt x="3545" y="1488"/>
                                      </a:lnTo>
                                      <a:lnTo>
                                        <a:pt x="3531" y="1416"/>
                                      </a:lnTo>
                                      <a:lnTo>
                                        <a:pt x="3515" y="1345"/>
                                      </a:lnTo>
                                      <a:lnTo>
                                        <a:pt x="3496" y="1275"/>
                                      </a:lnTo>
                                      <a:lnTo>
                                        <a:pt x="3474" y="1207"/>
                                      </a:lnTo>
                                      <a:lnTo>
                                        <a:pt x="3449" y="1139"/>
                                      </a:lnTo>
                                      <a:lnTo>
                                        <a:pt x="3422" y="1073"/>
                                      </a:lnTo>
                                      <a:lnTo>
                                        <a:pt x="3393" y="1009"/>
                                      </a:lnTo>
                                      <a:lnTo>
                                        <a:pt x="3360" y="945"/>
                                      </a:lnTo>
                                      <a:lnTo>
                                        <a:pt x="3326" y="884"/>
                                      </a:lnTo>
                                      <a:lnTo>
                                        <a:pt x="3289" y="823"/>
                                      </a:lnTo>
                                      <a:lnTo>
                                        <a:pt x="3250" y="765"/>
                                      </a:lnTo>
                                      <a:lnTo>
                                        <a:pt x="3208" y="708"/>
                                      </a:lnTo>
                                      <a:lnTo>
                                        <a:pt x="3165" y="652"/>
                                      </a:lnTo>
                                      <a:lnTo>
                                        <a:pt x="3119" y="599"/>
                                      </a:lnTo>
                                      <a:lnTo>
                                        <a:pt x="3071" y="547"/>
                                      </a:lnTo>
                                      <a:lnTo>
                                        <a:pt x="3022" y="498"/>
                                      </a:lnTo>
                                      <a:lnTo>
                                        <a:pt x="2970" y="450"/>
                                      </a:lnTo>
                                      <a:lnTo>
                                        <a:pt x="2917" y="404"/>
                                      </a:lnTo>
                                      <a:lnTo>
                                        <a:pt x="2861" y="361"/>
                                      </a:lnTo>
                                      <a:lnTo>
                                        <a:pt x="2804" y="319"/>
                                      </a:lnTo>
                                      <a:lnTo>
                                        <a:pt x="2746" y="280"/>
                                      </a:lnTo>
                                      <a:lnTo>
                                        <a:pt x="2685" y="243"/>
                                      </a:lnTo>
                                      <a:lnTo>
                                        <a:pt x="2624" y="209"/>
                                      </a:lnTo>
                                      <a:lnTo>
                                        <a:pt x="2560" y="176"/>
                                      </a:lnTo>
                                      <a:lnTo>
                                        <a:pt x="2496" y="147"/>
                                      </a:lnTo>
                                      <a:lnTo>
                                        <a:pt x="2430" y="120"/>
                                      </a:lnTo>
                                      <a:lnTo>
                                        <a:pt x="2362" y="95"/>
                                      </a:lnTo>
                                      <a:lnTo>
                                        <a:pt x="2294" y="73"/>
                                      </a:lnTo>
                                      <a:lnTo>
                                        <a:pt x="2224" y="54"/>
                                      </a:lnTo>
                                      <a:lnTo>
                                        <a:pt x="2153" y="38"/>
                                      </a:lnTo>
                                      <a:lnTo>
                                        <a:pt x="2081" y="24"/>
                                      </a:lnTo>
                                      <a:lnTo>
                                        <a:pt x="2008" y="13"/>
                                      </a:lnTo>
                                      <a:lnTo>
                                        <a:pt x="1935" y="6"/>
                                      </a:lnTo>
                                      <a:lnTo>
                                        <a:pt x="1860" y="1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Cuadro de texto 23" descr="Texto de cita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135" y="501558"/>
                                  <a:ext cx="1559560" cy="1121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B0D446" w14:textId="77777777" w:rsidR="00E83EF9" w:rsidRPr="00C03D04" w:rsidRDefault="00E83EF9" w:rsidP="00E83EF9">
                                    <w:pPr>
                                      <w:pStyle w:val="Cita"/>
                                    </w:pPr>
                                    <w:r>
                                      <w:t>Dando clic al enlace podrá acceder al Dashboard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50F37" id="Grupo 9" o:spid="_x0000_s1027" alt="Texto de cita y gráfico circular" style="position:absolute;margin-left:32.8pt;margin-top:7.9pt;width:114.95pt;height:105.95pt;z-index:251660288" coordsize="20681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">
                      <v:shape id="Forma libre 21" o:spid="_x0000_s1028" alt="Énfasis circular de cita" style="position:absolute;width:20681;height:20815;visibility:visible;mso-wrap-style:square;v-text-anchor:top" coordsize="3570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" path="m1785,r-76,1l1634,6r-73,7l1488,24r-72,14l1345,54r-70,19l1207,95r-68,25l1073,147r-64,29l945,209r-61,34l823,280r-58,39l708,361r-56,43l599,450r-52,48l498,547r-48,52l404,652r-43,56l319,765r-39,58l243,884r-34,61l176,1009r-29,64l120,1139r-25,68l73,1275r-19,70l38,1416r-14,72l13,1561r-7,73l1,1709,,1785r1,75l6,1935r7,73l24,2081r14,72l54,2224r19,70l95,2362r25,68l147,2496r29,64l209,2624r34,61l280,2746r39,58l361,2861r43,56l450,2970r48,52l547,3071r52,48l652,3165r56,43l765,3250r58,39l884,3326r61,34l1009,3393r64,29l1139,3449r68,25l1275,3496r70,19l1416,3531r72,14l1561,3556r73,7l1709,3568r76,2l1860,3568r75,-5l2008,3556r73,-11l2153,3531r71,-16l2294,3496r68,-22l2430,3449r66,-27l2560,3393r64,-33l2685,3326r61,-37l2804,3250r57,-42l2917,3165r53,-46l3022,3071r49,-49l3119,2970r46,-53l3208,2861r42,-57l3289,2746r37,-61l3360,2624r33,-64l3422,2496r27,-66l3474,2362r22,-68l3515,2224r16,-71l3545,2081r11,-73l3563,1935r5,-75l3570,1785r-2,-76l3563,1634r-7,-73l3545,1488r-14,-72l3515,1345r-19,-70l3474,1207r-25,-68l3422,1073r-29,-64l3360,945r-34,-61l3289,823r-39,-58l3208,708r-43,-56l3119,599r-48,-52l3022,498r-52,-48l2917,404r-56,-43l2804,319r-58,-39l2685,243r-61,-34l2560,176r-64,-29l2430,120,2362,95,2294,73,2224,54,2153,38,2081,24,2008,13,1935,6,1860,1,1785,xe" fillcolor="#5a5a5a [2109]" stroked="f">
                        <v:path arrowok="t" o:connecttype="custom" o:connectlocs="946619,3498;820326,22156;699247,55391;584540,102619;476786,163257;377721,235557;288505,318935;209137,412808;140776,515426;85161,625625;42291,743404;13904,867596;579,996452;3476,1128224;22014,1255332;55036,1377192;101961,1492638;162211,1601087;234048,1700791;316892,1790582;410163,1870462;512124,1939263;621617,1995237;738641,2038383;862038,2066953;990069,2080364;1120996,2077449;1247290,2058791;1368369,2025556;1483075,1978328;1590830,1917690;1689895,1845390;1779111,1762012;1858479,1668139;1926839,1565520;1982455,1455322;2025325,1337543;2053712,1213351;2067036,1084495;2064140,952723;2045601,825615;2012580,703755;1965654,588309;1905404,479860;1833568,380156;1750724,290365;1657453,210485;1555491,141684;1445999,85710;1328975,42563;1205578,13993;1077547,583" o:connectangles="0,0,0,0,0,0,0,0,0,0,0,0,0,0,0,0,0,0,0,0,0,0,0,0,0,0,0,0,0,0,0,0,0,0,0,0,0,0,0,0,0,0,0,0,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3" o:spid="_x0000_s1029" type="#_x0000_t202" alt="Texto de cita" style="position:absolute;left:2671;top:5015;width:1559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      <v:textbox inset="0,0,0,0">
                          <w:txbxContent>
                            <w:p w14:paraId="2BB0D446" w14:textId="77777777" w:rsidR="00E83EF9" w:rsidRPr="00C03D04" w:rsidRDefault="00E83EF9" w:rsidP="00E83EF9">
                              <w:pPr>
                                <w:pStyle w:val="Cita"/>
                              </w:pPr>
                              <w:r>
                                <w:t>Dando clic al enlace podrá acceder al Dashboard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C24FDF" w14:textId="746328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1851846E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F7EEAD3" w14:textId="43694500" w:rsidR="00E83EF9" w:rsidRPr="00E83EF9" w:rsidRDefault="00F45FD5" w:rsidP="00E83EF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41F90D" wp14:editId="7974BDBF">
                      <wp:simplePos x="0" y="0"/>
                      <wp:positionH relativeFrom="column">
                        <wp:posOffset>-55592</wp:posOffset>
                      </wp:positionH>
                      <wp:positionV relativeFrom="paragraph">
                        <wp:posOffset>274331</wp:posOffset>
                      </wp:positionV>
                      <wp:extent cx="645184" cy="263790"/>
                      <wp:effectExtent l="19050" t="19050" r="21590" b="41275"/>
                      <wp:wrapNone/>
                      <wp:docPr id="659043463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45184" cy="2637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7DA23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5" o:spid="_x0000_s1026" type="#_x0000_t13" style="position:absolute;margin-left:-4.4pt;margin-top:21.6pt;width:50.8pt;height:20.7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" adj="17184" fillcolor="#0bd0d9 [3206]" strokecolor="#011e20 [486]" strokeweight="1pt"/>
                  </w:pict>
                </mc:Fallback>
              </mc:AlternateContent>
            </w:r>
          </w:p>
          <w:p w14:paraId="019CC937" w14:textId="318B2DD0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96E5D1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15969CC4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40D86743" w14:textId="77777777" w:rsidR="00E83EF9" w:rsidRP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5F13AAAD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3AEF9579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5E366D86" w14:textId="77777777" w:rsidR="00E83EF9" w:rsidRDefault="00E83EF9" w:rsidP="00E83EF9">
            <w:pPr>
              <w:rPr>
                <w:rFonts w:ascii="Arial" w:hAnsi="Arial" w:cs="Arial"/>
                <w:sz w:val="24"/>
                <w:szCs w:val="28"/>
              </w:rPr>
            </w:pPr>
          </w:p>
          <w:p w14:paraId="0D193A08" w14:textId="7D57583E" w:rsidR="00E83EF9" w:rsidRPr="00E83EF9" w:rsidRDefault="007E6061" w:rsidP="00F45FD5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 identificaron 60.946 registros de prestadores, se diseño tablero que permite filtrar por departamento, municipio, carácter y clase de prestador, se muestra la participación porcentual por cada filtro.</w:t>
            </w:r>
          </w:p>
        </w:tc>
      </w:tr>
      <w:tr w:rsidR="00D636D7" w:rsidRPr="00D636D7" w14:paraId="01FDDFEA" w14:textId="77777777" w:rsidTr="00E83EF9">
        <w:tblPrEx>
          <w:jc w:val="center"/>
        </w:tblPrEx>
        <w:trPr>
          <w:gridAfter w:val="1"/>
          <w:wAfter w:w="28" w:type="pct"/>
          <w:trHeight w:val="819"/>
          <w:jc w:val="center"/>
        </w:trPr>
        <w:tc>
          <w:tcPr>
            <w:tcW w:w="4972" w:type="pct"/>
            <w:gridSpan w:val="5"/>
          </w:tcPr>
          <w:p w14:paraId="18A351D6" w14:textId="77777777" w:rsidR="001D4027" w:rsidRDefault="001D4027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</w:pPr>
          </w:p>
          <w:p w14:paraId="77F80C54" w14:textId="52C2DCF4" w:rsidR="00D636D7" w:rsidRPr="001D4027" w:rsidRDefault="00E83EF9" w:rsidP="00E83EF9">
            <w:pPr>
              <w:pStyle w:val="Ttulo1"/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</w:pPr>
            <w:r w:rsidRPr="001D4027">
              <w:rPr>
                <w:rStyle w:val="Ttulo1Car"/>
                <w:rFonts w:ascii="Arial" w:hAnsi="Arial" w:cs="Arial"/>
                <w:b/>
                <w:bCs/>
                <w:sz w:val="32"/>
                <w:szCs w:val="36"/>
              </w:rPr>
              <w:t>CRUCE BASE DE DATOS PRESTADORES Vrs. MUNICIPIOS</w:t>
            </w:r>
          </w:p>
        </w:tc>
      </w:tr>
      <w:tr w:rsidR="00D636D7" w:rsidRPr="00D636D7" w14:paraId="72A824C9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4972" w:type="pct"/>
            <w:gridSpan w:val="5"/>
          </w:tcPr>
          <w:p w14:paraId="0C389CCD" w14:textId="69A30900" w:rsidR="00E83EF9" w:rsidRDefault="007E6061" w:rsidP="00E83EF9">
            <w:r w:rsidRPr="007E6061">
              <w:rPr>
                <w:rFonts w:ascii="Arial" w:hAnsi="Arial" w:cs="Arial"/>
                <w:sz w:val="24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20268DB6" wp14:editId="33CE3314">
                  <wp:simplePos x="0" y="0"/>
                  <wp:positionH relativeFrom="column">
                    <wp:posOffset>-136525</wp:posOffset>
                  </wp:positionH>
                  <wp:positionV relativeFrom="paragraph">
                    <wp:posOffset>123358</wp:posOffset>
                  </wp:positionV>
                  <wp:extent cx="7038975" cy="2123905"/>
                  <wp:effectExtent l="114300" t="114300" r="123825" b="143510"/>
                  <wp:wrapNone/>
                  <wp:docPr id="12802074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074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21239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03D80B" w14:textId="39B3DCB4" w:rsidR="00E83EF9" w:rsidRDefault="001D4027" w:rsidP="00E83E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8B48FE" wp14:editId="0EABA14A">
                      <wp:simplePos x="0" y="0"/>
                      <wp:positionH relativeFrom="column">
                        <wp:posOffset>-19469</wp:posOffset>
                      </wp:positionH>
                      <wp:positionV relativeFrom="paragraph">
                        <wp:posOffset>108405</wp:posOffset>
                      </wp:positionV>
                      <wp:extent cx="499745" cy="1653432"/>
                      <wp:effectExtent l="19050" t="19050" r="14605" b="23495"/>
                      <wp:wrapNone/>
                      <wp:docPr id="4721430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745" cy="165343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49F36" id="Rectángulo 1" o:spid="_x0000_s1026" style="position:absolute;margin-left:-1.55pt;margin-top:8.55pt;width:39.35pt;height:13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E5hgIAAGk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F616D5" wp14:editId="5AE474D6">
                      <wp:simplePos x="0" y="0"/>
                      <wp:positionH relativeFrom="column">
                        <wp:posOffset>1576417</wp:posOffset>
                      </wp:positionH>
                      <wp:positionV relativeFrom="paragraph">
                        <wp:posOffset>106608</wp:posOffset>
                      </wp:positionV>
                      <wp:extent cx="1248410" cy="1655493"/>
                      <wp:effectExtent l="19050" t="19050" r="27940" b="20955"/>
                      <wp:wrapNone/>
                      <wp:docPr id="1941613502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410" cy="1655493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31278" id="Rectángulo 3" o:spid="_x0000_s1026" style="position:absolute;margin-left:124.15pt;margin-top:8.4pt;width:98.3pt;height:1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" filled="f" strokecolor="red" strokeweight="2.25pt"/>
                  </w:pict>
                </mc:Fallback>
              </mc:AlternateContent>
            </w:r>
          </w:p>
          <w:p w14:paraId="67130917" w14:textId="7C925A19" w:rsidR="00E83EF9" w:rsidRDefault="00E83EF9" w:rsidP="00E83EF9"/>
          <w:p w14:paraId="1062DFDF" w14:textId="60E0A6B8" w:rsidR="00E83EF9" w:rsidRDefault="00E83EF9" w:rsidP="00E83EF9"/>
          <w:p w14:paraId="102B4F00" w14:textId="1A89A36A" w:rsidR="00E83EF9" w:rsidRDefault="00E83EF9" w:rsidP="00E83EF9"/>
          <w:p w14:paraId="6E09A355" w14:textId="5D410CDB" w:rsidR="00E83EF9" w:rsidRDefault="00E83EF9" w:rsidP="00E83EF9"/>
          <w:p w14:paraId="6611D35B" w14:textId="303EAB6B" w:rsidR="00E83EF9" w:rsidRDefault="00E83EF9" w:rsidP="00E83EF9"/>
          <w:p w14:paraId="1EEA557A" w14:textId="3FB56BE4" w:rsidR="00E83EF9" w:rsidRDefault="00E83EF9" w:rsidP="00E83EF9"/>
          <w:p w14:paraId="44886073" w14:textId="2DF8F042" w:rsidR="00E83EF9" w:rsidRDefault="001D4027" w:rsidP="00E83EF9"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A40211" wp14:editId="3A331E6F">
                      <wp:simplePos x="0" y="0"/>
                      <wp:positionH relativeFrom="column">
                        <wp:posOffset>-236928</wp:posOffset>
                      </wp:positionH>
                      <wp:positionV relativeFrom="paragraph">
                        <wp:posOffset>293921</wp:posOffset>
                      </wp:positionV>
                      <wp:extent cx="7159925" cy="828135"/>
                      <wp:effectExtent l="0" t="0" r="3175" b="0"/>
                      <wp:wrapNone/>
                      <wp:docPr id="2004142686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59925" cy="828135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E6ED63" w14:textId="70494A52" w:rsidR="007E6061" w:rsidRPr="00E83EF9" w:rsidRDefault="007E6061" w:rsidP="007E6061">
                                  <w:pPr>
                                    <w:pStyle w:val="Informacindecontacto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E83EF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Se realizo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cruce entre las dos bases de datos suministradas para el análisis encontrando que 49.721 registros fueron cruzados exitosamente, a estos registros se les adiciona la información de Región, Población,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Irural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y Superficie, los que permitiría realizar cálculos de proyecciones.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A40211" id="_x0000_s1030" style="position:absolute;margin-left:-18.65pt;margin-top:23.15pt;width:563.75pt;height:6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5984808,0;0,0;0,827780;7158609,827780;7158609,237929;5984808,0" o:connectangles="0,0,0,0,0,0" textboxrect="0,0,5441,2332"/>
                      <v:textbox inset="0,6.99997mm,0,0">
                        <w:txbxContent>
                          <w:p w14:paraId="67E6ED63" w14:textId="70494A52" w:rsidR="007E6061" w:rsidRPr="00E83EF9" w:rsidRDefault="007E6061" w:rsidP="007E6061">
                            <w:pPr>
                              <w:pStyle w:val="Informacindecontacto"/>
                              <w:rPr>
                                <w:sz w:val="20"/>
                                <w:szCs w:val="18"/>
                              </w:rPr>
                            </w:pPr>
                            <w:r w:rsidRPr="00E83EF9">
                              <w:rPr>
                                <w:rFonts w:ascii="Arial" w:hAnsi="Arial" w:cs="Arial"/>
                                <w:sz w:val="20"/>
                              </w:rPr>
                              <w:t xml:space="preserve">Se realizo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cruce entre las dos bases de datos suministradas para el análisis encontrando que 49.721 registros fueron cruzados exitosamente, a estos registros se les adiciona la información de Región, Población,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Irural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 Superficie, los que permitiría realizar cálculos de proyecciones.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C2D59F" w14:textId="77777777" w:rsidR="00E83EF9" w:rsidRDefault="00E83EF9" w:rsidP="00E83EF9"/>
          <w:p w14:paraId="0383CEFB" w14:textId="57746720" w:rsidR="00E83EF9" w:rsidRPr="00E83EF9" w:rsidRDefault="00E83EF9" w:rsidP="00E83EF9"/>
        </w:tc>
      </w:tr>
      <w:tr w:rsidR="005F0002" w:rsidRPr="00D636D7" w14:paraId="192E0AD2" w14:textId="77777777" w:rsidTr="00E83EF9">
        <w:tblPrEx>
          <w:jc w:val="center"/>
        </w:tblPrEx>
        <w:trPr>
          <w:gridAfter w:val="1"/>
          <w:wAfter w:w="28" w:type="pct"/>
          <w:trHeight w:val="759"/>
          <w:jc w:val="center"/>
        </w:trPr>
        <w:tc>
          <w:tcPr>
            <w:tcW w:w="3367" w:type="pct"/>
            <w:gridSpan w:val="3"/>
          </w:tcPr>
          <w:p w14:paraId="37982D4B" w14:textId="50987EB0" w:rsidR="00D636D7" w:rsidRPr="00D636D7" w:rsidRDefault="001D4027" w:rsidP="00C03D04">
            <w:pPr>
              <w:pStyle w:val="Historiaresaltada"/>
            </w:pPr>
            <w:r w:rsidRPr="00D636D7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8F66D8" wp14:editId="2031C31D">
                      <wp:simplePos x="0" y="0"/>
                      <wp:positionH relativeFrom="column">
                        <wp:posOffset>-229103</wp:posOffset>
                      </wp:positionH>
                      <wp:positionV relativeFrom="paragraph">
                        <wp:posOffset>486038</wp:posOffset>
                      </wp:positionV>
                      <wp:extent cx="2343150" cy="1095554"/>
                      <wp:effectExtent l="0" t="0" r="0" b="9525"/>
                      <wp:wrapNone/>
                      <wp:docPr id="8" name="Forma libr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43150" cy="1095554"/>
                              </a:xfrm>
                              <a:custGeom>
                                <a:avLst/>
                                <a:gdLst>
                                  <a:gd name="T0" fmla="*/ 4548 w 5441"/>
                                  <a:gd name="T1" fmla="*/ 0 h 2332"/>
                                  <a:gd name="T2" fmla="*/ 0 w 5441"/>
                                  <a:gd name="T3" fmla="*/ 0 h 2332"/>
                                  <a:gd name="T4" fmla="*/ 0 w 5441"/>
                                  <a:gd name="T5" fmla="*/ 2331 h 2332"/>
                                  <a:gd name="T6" fmla="*/ 5440 w 5441"/>
                                  <a:gd name="T7" fmla="*/ 2331 h 2332"/>
                                  <a:gd name="T8" fmla="*/ 5440 w 5441"/>
                                  <a:gd name="T9" fmla="*/ 670 h 2332"/>
                                  <a:gd name="T10" fmla="*/ 4548 w 5441"/>
                                  <a:gd name="T11" fmla="*/ 0 h 23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441" h="2332">
                                    <a:moveTo>
                                      <a:pt x="4548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331"/>
                                    </a:lnTo>
                                    <a:lnTo>
                                      <a:pt x="5440" y="2331"/>
                                    </a:lnTo>
                                    <a:lnTo>
                                      <a:pt x="5440" y="670"/>
                                    </a:lnTo>
                                    <a:lnTo>
                                      <a:pt x="454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228319" w14:textId="60EA8934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JUAN CARLOS BARRERA C.</w:t>
                                  </w:r>
                                </w:p>
                                <w:p w14:paraId="4A0C4BDE" w14:textId="46398307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Ingeniero de Sistemas</w:t>
                                  </w:r>
                                </w:p>
                                <w:p w14:paraId="54C7722B" w14:textId="1F0A0A70" w:rsidR="00E83EF9" w:rsidRPr="008C24B3" w:rsidRDefault="007E6061" w:rsidP="00E83EF9">
                                  <w:pPr>
                                    <w:pStyle w:val="Informacindecontacto"/>
                                  </w:pPr>
                                  <w:r>
                                    <w:t>Kra. 31 45 A 47 Sur Apto 301</w:t>
                                  </w:r>
                                </w:p>
                              </w:txbxContent>
                            </wps:txbx>
                            <wps:bodyPr rot="0" vert="horz" wrap="square" lIns="0" tIns="251999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66D8" id="_x0000_s1031" style="position:absolute;margin-left:-18.05pt;margin-top:38.25pt;width:184.5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" adj="-11796480,,5400" path="m4548,l,,,2331r5440,l5440,670,4548,xe" fillcolor="#1b74bc [3204]" stroked="f">
                      <v:stroke joinstyle="miter"/>
                      <v:formulas/>
                      <v:path arrowok="t" o:connecttype="custom" o:connectlocs="1958582,0;0,0;0,1095084;2342719,1095084;2342719,314760;1958582,0" o:connectangles="0,0,0,0,0,0" textboxrect="0,0,5441,2332"/>
                      <v:textbox inset="0,6.99997mm,0,0">
                        <w:txbxContent>
                          <w:p w14:paraId="5F228319" w14:textId="60EA8934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JUAN CARLOS BARRERA C.</w:t>
                            </w:r>
                          </w:p>
                          <w:p w14:paraId="4A0C4BDE" w14:textId="46398307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Ingeniero de Sistemas</w:t>
                            </w:r>
                          </w:p>
                          <w:p w14:paraId="54C7722B" w14:textId="1F0A0A70" w:rsidR="00E83EF9" w:rsidRPr="008C24B3" w:rsidRDefault="007E6061" w:rsidP="00E83EF9">
                            <w:pPr>
                              <w:pStyle w:val="Informacindecontacto"/>
                            </w:pPr>
                            <w:r>
                              <w:t>Kra. 31 45 A 47 Sur Apto 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EF9" w:rsidRPr="00D636D7">
              <w:rPr>
                <w:noProof/>
                <w:lang w:bidi="es-ES"/>
              </w:rPr>
              <w:t xml:space="preserve"> </w:t>
            </w:r>
          </w:p>
        </w:tc>
        <w:tc>
          <w:tcPr>
            <w:tcW w:w="1605" w:type="pct"/>
            <w:gridSpan w:val="2"/>
          </w:tcPr>
          <w:p w14:paraId="640E71BB" w14:textId="2CC500CA" w:rsidR="00D636D7" w:rsidRPr="00D636D7" w:rsidRDefault="00D636D7" w:rsidP="00C03D04"/>
        </w:tc>
      </w:tr>
    </w:tbl>
    <w:p w14:paraId="02903E39" w14:textId="553E42E0" w:rsidR="00310CBF" w:rsidRPr="00847CB0" w:rsidRDefault="001D4027" w:rsidP="006563D7">
      <w:pPr>
        <w:pStyle w:val="Sinespaciado"/>
        <w:rPr>
          <w:sz w:val="10"/>
        </w:rPr>
      </w:pPr>
      <w:r w:rsidRPr="00D636D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3C92C9" wp14:editId="56FB48FF">
                <wp:simplePos x="0" y="0"/>
                <wp:positionH relativeFrom="column">
                  <wp:posOffset>4157608</wp:posOffset>
                </wp:positionH>
                <wp:positionV relativeFrom="paragraph">
                  <wp:posOffset>13107</wp:posOffset>
                </wp:positionV>
                <wp:extent cx="2846717" cy="1112807"/>
                <wp:effectExtent l="0" t="0" r="0" b="0"/>
                <wp:wrapNone/>
                <wp:docPr id="20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6717" cy="1112807"/>
                        </a:xfrm>
                        <a:custGeom>
                          <a:avLst/>
                          <a:gdLst>
                            <a:gd name="T0" fmla="*/ 4548 w 5441"/>
                            <a:gd name="T1" fmla="*/ 0 h 2332"/>
                            <a:gd name="T2" fmla="*/ 0 w 5441"/>
                            <a:gd name="T3" fmla="*/ 0 h 2332"/>
                            <a:gd name="T4" fmla="*/ 0 w 5441"/>
                            <a:gd name="T5" fmla="*/ 2331 h 2332"/>
                            <a:gd name="T6" fmla="*/ 5440 w 5441"/>
                            <a:gd name="T7" fmla="*/ 2331 h 2332"/>
                            <a:gd name="T8" fmla="*/ 5440 w 5441"/>
                            <a:gd name="T9" fmla="*/ 670 h 2332"/>
                            <a:gd name="T10" fmla="*/ 4548 w 5441"/>
                            <a:gd name="T11" fmla="*/ 0 h 2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41" h="2332">
                              <a:moveTo>
                                <a:pt x="4548" y="0"/>
                              </a:moveTo>
                              <a:lnTo>
                                <a:pt x="0" y="0"/>
                              </a:lnTo>
                              <a:lnTo>
                                <a:pt x="0" y="2331"/>
                              </a:lnTo>
                              <a:lnTo>
                                <a:pt x="5440" y="2331"/>
                              </a:lnTo>
                              <a:lnTo>
                                <a:pt x="5440" y="670"/>
                              </a:lnTo>
                              <a:lnTo>
                                <a:pt x="45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749ED" w14:textId="2FB86727" w:rsidR="00E83EF9" w:rsidRPr="008C24B3" w:rsidRDefault="007E6061" w:rsidP="00E83EF9">
                            <w:pPr>
                              <w:pStyle w:val="PhoneEmailWeb"/>
                            </w:pPr>
                            <w:r>
                              <w:t>310.7921559</w:t>
                            </w:r>
                          </w:p>
                          <w:p w14:paraId="26CBE02B" w14:textId="1A7C7351" w:rsidR="00E83EF9" w:rsidRPr="008C24B3" w:rsidRDefault="001403EE" w:rsidP="00E83EF9">
                            <w:pPr>
                              <w:pStyle w:val="PhoneEmailWeb"/>
                            </w:pPr>
                            <w:r>
                              <w:t>barrerajc1205@hotmail.com</w:t>
                            </w:r>
                          </w:p>
                          <w:p w14:paraId="766387A4" w14:textId="4AB34706" w:rsidR="00E83EF9" w:rsidRPr="008C24B3" w:rsidRDefault="001403EE" w:rsidP="00E83EF9">
                            <w:pPr>
                              <w:pStyle w:val="PhoneEmailWeb"/>
                            </w:pPr>
                            <w:r w:rsidRPr="001403EE">
                              <w:t>https://github.com/Barrerajc1205/Analisis_Adres.git</w:t>
                            </w:r>
                            <w:r w:rsidR="00E83EF9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251999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92C9" id="_x0000_s1032" style="position:absolute;margin-left:327.35pt;margin-top:1.05pt;width:224.15pt;height:8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,2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" adj="-11796480,,5400" path="m4548,l,,,2331r5440,l5440,670,4548,xe" fillcolor="#0075a2 [2405]" stroked="f">
                <v:stroke joinstyle="miter"/>
                <v:formulas/>
                <v:path arrowok="t" o:connecttype="custom" o:connectlocs="2379502,0;0,0;0,1112330;2846194,1112330;2846194,319717;2379502,0" o:connectangles="0,0,0,0,0,0" textboxrect="0,0,5441,2332"/>
                <v:textbox inset="0,6.99997mm,0,0">
                  <w:txbxContent>
                    <w:p w14:paraId="42A749ED" w14:textId="2FB86727" w:rsidR="00E83EF9" w:rsidRPr="008C24B3" w:rsidRDefault="007E6061" w:rsidP="00E83EF9">
                      <w:pPr>
                        <w:pStyle w:val="PhoneEmailWeb"/>
                      </w:pPr>
                      <w:r>
                        <w:t>310.7921559</w:t>
                      </w:r>
                    </w:p>
                    <w:p w14:paraId="26CBE02B" w14:textId="1A7C7351" w:rsidR="00E83EF9" w:rsidRPr="008C24B3" w:rsidRDefault="001403EE" w:rsidP="00E83EF9">
                      <w:pPr>
                        <w:pStyle w:val="PhoneEmailWeb"/>
                      </w:pPr>
                      <w:r>
                        <w:t>barrerajc1205@hotmail.com</w:t>
                      </w:r>
                    </w:p>
                    <w:p w14:paraId="766387A4" w14:textId="4AB34706" w:rsidR="00E83EF9" w:rsidRPr="008C24B3" w:rsidRDefault="001403EE" w:rsidP="00E83EF9">
                      <w:pPr>
                        <w:pStyle w:val="PhoneEmailWeb"/>
                      </w:pPr>
                      <w:r w:rsidRPr="001403EE">
                        <w:t>https://github.com/Barrerajc1205/Analisis_Adres.git</w:t>
                      </w:r>
                      <w:r w:rsidR="00E83EF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0CBF" w:rsidRPr="00847CB0" w:rsidSect="00DF7669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296" w:right="720" w:bottom="1296" w:left="720" w:header="72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FFE7" w14:textId="77777777" w:rsidR="00DF7669" w:rsidRDefault="00DF7669" w:rsidP="00C03D04">
      <w:r>
        <w:separator/>
      </w:r>
    </w:p>
  </w:endnote>
  <w:endnote w:type="continuationSeparator" w:id="0">
    <w:p w14:paraId="288C1D22" w14:textId="77777777" w:rsidR="00DF7669" w:rsidRDefault="00DF7669" w:rsidP="00C0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AA73" w14:textId="77777777" w:rsidR="00EE1C2F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7BB8" wp14:editId="548B3ED3">
              <wp:simplePos x="0" y="0"/>
              <wp:positionH relativeFrom="page">
                <wp:posOffset>-30480</wp:posOffset>
              </wp:positionH>
              <wp:positionV relativeFrom="page">
                <wp:posOffset>8871585</wp:posOffset>
              </wp:positionV>
              <wp:extent cx="7827938" cy="1828800"/>
              <wp:effectExtent l="0" t="0" r="1905" b="0"/>
              <wp:wrapNone/>
              <wp:docPr id="22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CDC25" id="Forma libre 6" o:spid="_x0000_s1026" alt="&quot;&quot;" style="position:absolute;margin-left:-2.4pt;margin-top:698.55pt;width:616.35pt;height:2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N8aZB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C3DB" w14:textId="77777777" w:rsidR="009A504D" w:rsidRDefault="009A504D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A916D44" wp14:editId="7819A15E">
              <wp:simplePos x="0" y="0"/>
              <wp:positionH relativeFrom="page">
                <wp:posOffset>-30480</wp:posOffset>
              </wp:positionH>
              <wp:positionV relativeFrom="page">
                <wp:posOffset>8860600</wp:posOffset>
              </wp:positionV>
              <wp:extent cx="7827938" cy="1828800"/>
              <wp:effectExtent l="0" t="0" r="1905" b="0"/>
              <wp:wrapNone/>
              <wp:docPr id="13" name="Forma lib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27938" cy="1828800"/>
                      </a:xfrm>
                      <a:custGeom>
                        <a:avLst/>
                        <a:gdLst>
                          <a:gd name="T0" fmla="*/ 0 w 12230"/>
                          <a:gd name="T1" fmla="*/ 3285 h 3286"/>
                          <a:gd name="T2" fmla="*/ 12229 w 12230"/>
                          <a:gd name="T3" fmla="*/ 3285 h 3286"/>
                          <a:gd name="T4" fmla="*/ 12229 w 12230"/>
                          <a:gd name="T5" fmla="*/ 0 h 3286"/>
                          <a:gd name="T6" fmla="*/ 0 w 12230"/>
                          <a:gd name="T7" fmla="*/ 0 h 3286"/>
                          <a:gd name="T8" fmla="*/ 0 w 12230"/>
                          <a:gd name="T9" fmla="*/ 3285 h 328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230" h="3286">
                            <a:moveTo>
                              <a:pt x="0" y="3285"/>
                            </a:moveTo>
                            <a:lnTo>
                              <a:pt x="12229" y="3285"/>
                            </a:lnTo>
                            <a:lnTo>
                              <a:pt x="12229" y="0"/>
                            </a:lnTo>
                            <a:lnTo>
                              <a:pt x="0" y="0"/>
                            </a:lnTo>
                            <a:lnTo>
                              <a:pt x="0" y="328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  <a:alpha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2FD503" id="Forma libre 6" o:spid="_x0000_s1026" alt="&quot;&quot;" style="position:absolute;margin-left:-2.4pt;margin-top:697.7pt;width:616.35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230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" path="m,3285r12229,l12229,,,,,3285xe" fillcolor="#d8d8d8 [2732]" stroked="f">
              <v:fill opacity="32896f"/>
              <v:path arrowok="t" o:connecttype="custom" o:connectlocs="0,1828243;7827298,1828243;7827298,0;0,0;0,1828243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45A2" w14:textId="77777777" w:rsidR="00DF7669" w:rsidRDefault="00DF7669" w:rsidP="00C03D04">
      <w:r>
        <w:separator/>
      </w:r>
    </w:p>
  </w:footnote>
  <w:footnote w:type="continuationSeparator" w:id="0">
    <w:p w14:paraId="1F90147F" w14:textId="77777777" w:rsidR="00DF7669" w:rsidRDefault="00DF7669" w:rsidP="00C03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1271" w14:textId="77777777" w:rsidR="009A504D" w:rsidRDefault="009A504D">
    <w:pPr>
      <w:pStyle w:val="Encabezado"/>
    </w:pPr>
    <w:r>
      <w:rPr>
        <w:noProof/>
        <w:lang w:bidi="es-ES"/>
      </w:rPr>
      <w:drawing>
        <wp:anchor distT="0" distB="0" distL="114300" distR="114300" simplePos="0" relativeHeight="251665408" behindDoc="1" locked="0" layoutInCell="1" allowOverlap="1" wp14:anchorId="0CEFD44C" wp14:editId="5A55CA93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6478438" cy="2170430"/>
          <wp:effectExtent l="0" t="0" r="0" b="1270"/>
          <wp:wrapNone/>
          <wp:docPr id="18" name="Imagen 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8438" cy="21704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E1C3" w14:textId="77777777" w:rsidR="00616EA8" w:rsidRDefault="00616EA8" w:rsidP="00C03D04">
    <w:pPr>
      <w:pStyle w:val="Encabezado"/>
    </w:pPr>
    <w:r w:rsidRPr="00616EA8">
      <w:rPr>
        <w:noProof/>
        <w:lang w:bidi="es-ES"/>
      </w:rPr>
      <w:drawing>
        <wp:anchor distT="0" distB="0" distL="114300" distR="114300" simplePos="0" relativeHeight="251659264" behindDoc="1" locked="0" layoutInCell="1" allowOverlap="1" wp14:anchorId="7CF5FD97" wp14:editId="137CBE48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6589449" cy="2303253"/>
          <wp:effectExtent l="0" t="0" r="1905" b="1905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99952" cy="23069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02"/>
    <w:rsid w:val="000266D5"/>
    <w:rsid w:val="00034F4B"/>
    <w:rsid w:val="000729F4"/>
    <w:rsid w:val="00086AE5"/>
    <w:rsid w:val="000D53AE"/>
    <w:rsid w:val="000F69D6"/>
    <w:rsid w:val="00126241"/>
    <w:rsid w:val="001403EE"/>
    <w:rsid w:val="00175F1B"/>
    <w:rsid w:val="001D4027"/>
    <w:rsid w:val="00290F3B"/>
    <w:rsid w:val="002E76DC"/>
    <w:rsid w:val="002F0367"/>
    <w:rsid w:val="00310CBF"/>
    <w:rsid w:val="0033720E"/>
    <w:rsid w:val="0047779F"/>
    <w:rsid w:val="004F663D"/>
    <w:rsid w:val="005D5C04"/>
    <w:rsid w:val="005F0002"/>
    <w:rsid w:val="00602E6B"/>
    <w:rsid w:val="00616EA8"/>
    <w:rsid w:val="006500F6"/>
    <w:rsid w:val="006563D7"/>
    <w:rsid w:val="006C705E"/>
    <w:rsid w:val="007A1467"/>
    <w:rsid w:val="007C0018"/>
    <w:rsid w:val="007E6061"/>
    <w:rsid w:val="007F46FE"/>
    <w:rsid w:val="00814F60"/>
    <w:rsid w:val="00844B11"/>
    <w:rsid w:val="00847CB0"/>
    <w:rsid w:val="008C24B3"/>
    <w:rsid w:val="008D42B1"/>
    <w:rsid w:val="009052F9"/>
    <w:rsid w:val="0094526C"/>
    <w:rsid w:val="00947B74"/>
    <w:rsid w:val="00975A10"/>
    <w:rsid w:val="009A504D"/>
    <w:rsid w:val="009A5818"/>
    <w:rsid w:val="00A11F83"/>
    <w:rsid w:val="00B004AA"/>
    <w:rsid w:val="00B03852"/>
    <w:rsid w:val="00B679F9"/>
    <w:rsid w:val="00B70EC0"/>
    <w:rsid w:val="00BD13D2"/>
    <w:rsid w:val="00BE3DBB"/>
    <w:rsid w:val="00C03D04"/>
    <w:rsid w:val="00C503F2"/>
    <w:rsid w:val="00C515C5"/>
    <w:rsid w:val="00D636D7"/>
    <w:rsid w:val="00DA2659"/>
    <w:rsid w:val="00DB1479"/>
    <w:rsid w:val="00DC5C6E"/>
    <w:rsid w:val="00DD7BB5"/>
    <w:rsid w:val="00DF7669"/>
    <w:rsid w:val="00E2715A"/>
    <w:rsid w:val="00E55A80"/>
    <w:rsid w:val="00E83EF9"/>
    <w:rsid w:val="00EE1C2F"/>
    <w:rsid w:val="00F45FD5"/>
    <w:rsid w:val="00F921A1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B324A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E83EF9"/>
    <w:pPr>
      <w:widowControl w:val="0"/>
      <w:autoSpaceDE w:val="0"/>
      <w:autoSpaceDN w:val="0"/>
      <w:adjustRightInd w:val="0"/>
      <w:spacing w:after="200" w:line="216" w:lineRule="auto"/>
    </w:pPr>
    <w:rPr>
      <w:rFonts w:cs="Georgia"/>
      <w:sz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844B11"/>
    <w:pPr>
      <w:kinsoku w:val="0"/>
      <w:overflowPunct w:val="0"/>
      <w:spacing w:before="120" w:after="120"/>
      <w:outlineLvl w:val="0"/>
    </w:pPr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paragraph" w:styleId="Ttulo2">
    <w:name w:val="heading 2"/>
    <w:basedOn w:val="Normal"/>
    <w:next w:val="Normal"/>
    <w:link w:val="Ttulo2Car"/>
    <w:uiPriority w:val="1"/>
    <w:semiHidden/>
    <w:qFormat/>
    <w:rsid w:val="007C0018"/>
    <w:pPr>
      <w:spacing w:before="120" w:after="120"/>
      <w:outlineLvl w:val="1"/>
    </w:pPr>
    <w:rPr>
      <w:i/>
      <w:color w:val="009DD9" w:themeColor="accent2"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sid w:val="00B70EC0"/>
    <w:pPr>
      <w:kinsoku w:val="0"/>
      <w:overflowPunct w:val="0"/>
      <w:spacing w:before="93" w:line="249" w:lineRule="auto"/>
      <w:ind w:left="313" w:right="62"/>
    </w:pPr>
    <w:rPr>
      <w:spacing w:val="-8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34F4B"/>
    <w:rPr>
      <w:rFonts w:ascii="Arial" w:hAnsi="Arial" w:cs="Arial"/>
      <w:spacing w:val="-8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44B11"/>
    <w:rPr>
      <w:rFonts w:asciiTheme="majorHAnsi" w:hAnsiTheme="majorHAnsi" w:cs="Lucida Grande"/>
      <w:b/>
      <w:bCs/>
      <w:caps/>
      <w:color w:val="1B74BC" w:themeColor="accent1"/>
      <w:sz w:val="56"/>
      <w:szCs w:val="48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7A1467"/>
    <w:rPr>
      <w:rFonts w:cs="Georgia"/>
      <w:i/>
      <w:color w:val="009DD9" w:themeColor="accent2"/>
      <w:sz w:val="36"/>
      <w:szCs w:val="36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rsid w:val="00034F4B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616EA8"/>
    <w:pPr>
      <w:spacing w:before="120" w:after="120" w:line="192" w:lineRule="auto"/>
    </w:pPr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EA8"/>
    <w:rPr>
      <w:rFonts w:ascii="Calibri Light" w:hAnsi="Calibri Light"/>
      <w:b/>
      <w:bCs/>
      <w:color w:val="FFFFFF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BD13D2"/>
    <w:pPr>
      <w:spacing w:before="120" w:after="120"/>
      <w:jc w:val="center"/>
    </w:pPr>
    <w:rPr>
      <w:b/>
      <w:color w:val="FFFFFF" w:themeColor="background1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A1467"/>
    <w:rPr>
      <w:rFonts w:cs="Georgia"/>
      <w:b/>
      <w:color w:val="FFFFFF" w:themeColor="background1"/>
      <w:sz w:val="36"/>
      <w:szCs w:val="36"/>
    </w:rPr>
  </w:style>
  <w:style w:type="paragraph" w:styleId="Cita">
    <w:name w:val="Quote"/>
    <w:basedOn w:val="Textoindependiente"/>
    <w:next w:val="Normal"/>
    <w:link w:val="CitaCar"/>
    <w:uiPriority w:val="29"/>
    <w:qFormat/>
    <w:rsid w:val="00E55A80"/>
    <w:pPr>
      <w:shd w:val="clear" w:color="auto" w:fill="595959" w:themeFill="text1" w:themeFillTint="A6"/>
      <w:spacing w:before="0" w:after="0" w:line="240" w:lineRule="auto"/>
      <w:ind w:left="113"/>
      <w:jc w:val="center"/>
    </w:pPr>
    <w:rPr>
      <w:rFonts w:ascii="Constantia" w:hAnsi="Constantia"/>
      <w:b/>
      <w:i/>
      <w:color w:val="FFFFFF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E55A80"/>
    <w:rPr>
      <w:rFonts w:ascii="Constantia" w:hAnsi="Constantia" w:cs="Georgia"/>
      <w:b/>
      <w:i/>
      <w:color w:val="FFFFFF"/>
      <w:spacing w:val="-8"/>
      <w:sz w:val="24"/>
      <w:szCs w:val="28"/>
      <w:shd w:val="clear" w:color="auto" w:fill="595959" w:themeFill="text1" w:themeFillTint="A6"/>
    </w:rPr>
  </w:style>
  <w:style w:type="paragraph" w:styleId="Encabezado">
    <w:name w:val="header"/>
    <w:basedOn w:val="Normal"/>
    <w:link w:val="Encabezado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styleId="Ttulodellibro">
    <w:name w:val="Book Title"/>
    <w:basedOn w:val="Fuentedeprrafopredeter"/>
    <w:uiPriority w:val="33"/>
    <w:semiHidden/>
    <w:rsid w:val="00034F4B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semiHidden/>
    <w:rsid w:val="00034F4B"/>
    <w:rPr>
      <w:i/>
      <w:iCs/>
    </w:rPr>
  </w:style>
  <w:style w:type="character" w:styleId="Hashtag">
    <w:name w:val="Hashtag"/>
    <w:basedOn w:val="Fuentedeprrafopredeter"/>
    <w:uiPriority w:val="99"/>
    <w:semiHidden/>
    <w:rsid w:val="00034F4B"/>
    <w:rPr>
      <w:color w:val="2B579A"/>
      <w:shd w:val="clear" w:color="auto" w:fill="E6E6E6"/>
    </w:rPr>
  </w:style>
  <w:style w:type="character" w:styleId="nfasisintenso">
    <w:name w:val="Intense Emphasis"/>
    <w:basedOn w:val="Fuentedeprrafopredeter"/>
    <w:uiPriority w:val="21"/>
    <w:semiHidden/>
    <w:rsid w:val="00034F4B"/>
    <w:rPr>
      <w:i/>
      <w:iCs/>
      <w:color w:val="1B74BC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034F4B"/>
    <w:pPr>
      <w:pBdr>
        <w:top w:val="single" w:sz="4" w:space="10" w:color="1B74BC" w:themeColor="accent1"/>
        <w:bottom w:val="single" w:sz="4" w:space="10" w:color="1B74BC" w:themeColor="accent1"/>
      </w:pBdr>
      <w:spacing w:before="360" w:after="360"/>
      <w:ind w:left="864" w:right="864"/>
      <w:jc w:val="center"/>
    </w:pPr>
    <w:rPr>
      <w:i/>
      <w:iCs/>
      <w:color w:val="1B74B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34F4B"/>
    <w:rPr>
      <w:rFonts w:ascii="Arial" w:hAnsi="Arial" w:cs="Arial"/>
      <w:i/>
      <w:iCs/>
      <w:color w:val="1B74BC" w:themeColor="accent1"/>
      <w:sz w:val="22"/>
      <w:szCs w:val="22"/>
    </w:rPr>
  </w:style>
  <w:style w:type="character" w:styleId="Referenciaintensa">
    <w:name w:val="Intense Reference"/>
    <w:basedOn w:val="Fuentedeprrafopredeter"/>
    <w:uiPriority w:val="32"/>
    <w:semiHidden/>
    <w:rsid w:val="00034F4B"/>
    <w:rPr>
      <w:b/>
      <w:bCs/>
      <w:smallCaps/>
      <w:color w:val="1B74BC" w:themeColor="accent1"/>
      <w:spacing w:val="5"/>
    </w:rPr>
  </w:style>
  <w:style w:type="character" w:styleId="Textoennegrita">
    <w:name w:val="Strong"/>
    <w:basedOn w:val="Fuentedeprrafopredeter"/>
    <w:uiPriority w:val="22"/>
    <w:semiHidden/>
    <w:rsid w:val="00034F4B"/>
    <w:rPr>
      <w:b/>
      <w:bCs/>
    </w:rPr>
  </w:style>
  <w:style w:type="character" w:styleId="nfasissutil">
    <w:name w:val="Subtle Emphasis"/>
    <w:basedOn w:val="Fuentedeprrafopredeter"/>
    <w:uiPriority w:val="19"/>
    <w:semiHidden/>
    <w:rsid w:val="00034F4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034F4B"/>
    <w:rPr>
      <w:smallCaps/>
      <w:color w:val="5A5A5A" w:themeColor="text1" w:themeTint="A5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0018"/>
  </w:style>
  <w:style w:type="paragraph" w:styleId="Piedepgina">
    <w:name w:val="footer"/>
    <w:basedOn w:val="Normal"/>
    <w:link w:val="PiedepginaCar"/>
    <w:uiPriority w:val="99"/>
    <w:semiHidden/>
    <w:rsid w:val="00F921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0018"/>
  </w:style>
  <w:style w:type="table" w:styleId="Tablaconcuadrcula">
    <w:name w:val="Table Grid"/>
    <w:basedOn w:val="Tablanormal"/>
    <w:uiPriority w:val="39"/>
    <w:rsid w:val="000D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fondooscuro">
    <w:name w:val="Normal con fondo oscuro"/>
    <w:basedOn w:val="Normal"/>
    <w:uiPriority w:val="1"/>
    <w:semiHidden/>
    <w:qFormat/>
    <w:rsid w:val="006563D7"/>
    <w:rPr>
      <w:color w:val="FFFFFF" w:themeColor="background1"/>
    </w:rPr>
  </w:style>
  <w:style w:type="paragraph" w:customStyle="1" w:styleId="Ttulo1Alt">
    <w:name w:val="Título 1 Alt"/>
    <w:basedOn w:val="Normal"/>
    <w:uiPriority w:val="1"/>
    <w:qFormat/>
    <w:rsid w:val="00616EA8"/>
    <w:pPr>
      <w:spacing w:before="120" w:line="180" w:lineRule="auto"/>
    </w:pPr>
    <w:rPr>
      <w:rFonts w:ascii="Calibri Light" w:hAnsi="Calibri Light"/>
      <w:b/>
      <w:caps/>
      <w:color w:val="001F5F"/>
      <w:sz w:val="56"/>
    </w:rPr>
  </w:style>
  <w:style w:type="paragraph" w:customStyle="1" w:styleId="Ttulo2Alt">
    <w:name w:val="Título 2 Alt"/>
    <w:basedOn w:val="Normal"/>
    <w:uiPriority w:val="1"/>
    <w:semiHidden/>
    <w:qFormat/>
    <w:rsid w:val="006563D7"/>
    <w:pPr>
      <w:spacing w:before="120"/>
    </w:pPr>
    <w:rPr>
      <w:i/>
      <w:color w:val="FFFFFF" w:themeColor="background1"/>
      <w:sz w:val="36"/>
    </w:rPr>
  </w:style>
  <w:style w:type="paragraph" w:styleId="Sinespaciado">
    <w:name w:val="No Spacing"/>
    <w:uiPriority w:val="1"/>
    <w:semiHidden/>
    <w:qFormat/>
    <w:rsid w:val="006563D7"/>
    <w:pPr>
      <w:spacing w:after="0"/>
    </w:pPr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052F9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rsid w:val="00B004AA"/>
    <w:pPr>
      <w:kinsoku w:val="0"/>
      <w:overflowPunct w:val="0"/>
      <w:spacing w:after="0"/>
      <w:ind w:right="69"/>
      <w:jc w:val="right"/>
    </w:pPr>
    <w:rPr>
      <w:rFonts w:ascii="Constantia" w:hAnsi="Constantia"/>
      <w:color w:val="0075A2" w:themeColor="accent2" w:themeShade="BF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99"/>
    <w:rsid w:val="00B004AA"/>
    <w:rPr>
      <w:rFonts w:ascii="Constantia" w:hAnsi="Constantia" w:cs="Georgia"/>
      <w:color w:val="0075A2" w:themeColor="accent2" w:themeShade="BF"/>
      <w:sz w:val="24"/>
      <w:szCs w:val="24"/>
    </w:rPr>
  </w:style>
  <w:style w:type="paragraph" w:customStyle="1" w:styleId="Informacindecontacto">
    <w:name w:val="Información de contacto"/>
    <w:basedOn w:val="Normal"/>
    <w:uiPriority w:val="1"/>
    <w:qFormat/>
    <w:rsid w:val="00C503F2"/>
    <w:pPr>
      <w:shd w:val="clear" w:color="auto" w:fill="1B74BC" w:themeFill="accent1"/>
      <w:spacing w:after="120"/>
      <w:jc w:val="center"/>
    </w:pPr>
    <w:rPr>
      <w:b/>
      <w:i/>
      <w:color w:val="FFFFFF"/>
      <w:sz w:val="24"/>
    </w:rPr>
  </w:style>
  <w:style w:type="paragraph" w:customStyle="1" w:styleId="Historiaresaltada">
    <w:name w:val="Historia resaltada"/>
    <w:basedOn w:val="Normal"/>
    <w:uiPriority w:val="1"/>
    <w:qFormat/>
    <w:rsid w:val="00E2715A"/>
    <w:rPr>
      <w:rFonts w:ascii="Constantia" w:hAnsi="Constantia"/>
      <w:b/>
      <w:i/>
      <w:color w:val="001F5F" w:themeColor="text2"/>
      <w:sz w:val="24"/>
      <w:szCs w:val="20"/>
    </w:rPr>
  </w:style>
  <w:style w:type="paragraph" w:customStyle="1" w:styleId="PhoneEmailWeb">
    <w:name w:val="PhoneEmailWeb"/>
    <w:basedOn w:val="Informacindecontacto"/>
    <w:uiPriority w:val="1"/>
    <w:qFormat/>
    <w:rsid w:val="00C503F2"/>
    <w:pPr>
      <w:shd w:val="clear" w:color="auto" w:fill="0075A2" w:themeFill="accent2" w:themeFillShade="BF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1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15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002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002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lookerstudio.google.com/reporting/cc3e4ac6-b0ee-4691-b361-de90b8b8c2c4/page/p_0zg5sycye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Barrerajc1205/Analisis_Adres.git" TargetMode="Externa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lookerstudio.google.com/reporting/cc3e4ac6-b0ee-4691-b361-de90b8b8c2c4/page/p_0zg5sycyed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olet&#237;n%20de%20hardware.dotx" TargetMode="External"/></Relationships>
</file>

<file path=word/theme/theme1.xml><?xml version="1.0" encoding="utf-8"?>
<a:theme xmlns:a="http://schemas.openxmlformats.org/drawingml/2006/main" name="Office Theme">
  <a:themeElements>
    <a:clrScheme name="Custom 11">
      <a:dk1>
        <a:srgbClr val="000000"/>
      </a:dk1>
      <a:lt1>
        <a:srgbClr val="FFFFFF"/>
      </a:lt1>
      <a:dk2>
        <a:srgbClr val="001F5F"/>
      </a:dk2>
      <a:lt2>
        <a:srgbClr val="1DA4DF"/>
      </a:lt2>
      <a:accent1>
        <a:srgbClr val="1B74BC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1">
      <a:majorFont>
        <a:latin typeface="Calibri Light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723A9-56A6-47D9-9F3B-BB28FB5F165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F57E44A-3D45-4861-997B-4E8202BF0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87D1A-19C0-4BE7-A17E-076ABCFA55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EEB869-2445-46D2-B43D-62C973569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hardware</Template>
  <TotalTime>0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2024-02-28T19:54:00Z</dcterms:created>
  <dcterms:modified xsi:type="dcterms:W3CDTF">2024-02-28T23:22:00Z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